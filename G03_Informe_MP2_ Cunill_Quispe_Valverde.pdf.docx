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492E" w14:textId="022C38D7" w:rsidR="004D6B86" w:rsidRPr="00806B8E" w:rsidRDefault="004D6B86">
      <w:pPr>
        <w:pStyle w:val="Ttulo"/>
        <w:rPr>
          <w:rFonts w:ascii="Trebuchet MS" w:hAnsi="Trebuchet MS"/>
          <w:sz w:val="22"/>
          <w:szCs w:val="22"/>
        </w:rPr>
      </w:pPr>
    </w:p>
    <w:p w14:paraId="1086F2E1" w14:textId="5F57BB92" w:rsidR="004D6B86" w:rsidRDefault="00806B8E">
      <w:pPr>
        <w:pStyle w:val="Ttulo21"/>
        <w:rPr>
          <w:rFonts w:ascii="Trebuchet MS" w:hAnsi="Trebuchet MS"/>
          <w:sz w:val="22"/>
          <w:szCs w:val="22"/>
        </w:rPr>
      </w:pPr>
      <w:bookmarkStart w:id="0" w:name="_Hlk88244772"/>
      <w:r>
        <w:rPr>
          <w:rFonts w:ascii="Trebuchet MS" w:hAnsi="Trebuchet MS"/>
          <w:sz w:val="22"/>
          <w:szCs w:val="22"/>
        </w:rPr>
        <w:t>Instituto de Formación Técnica Superior N°21</w:t>
      </w:r>
    </w:p>
    <w:p w14:paraId="43C3C959" w14:textId="0D834127" w:rsidR="00806B8E" w:rsidRDefault="00806B8E">
      <w:pPr>
        <w:pStyle w:val="Ttulo21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Asignatura: </w:t>
      </w:r>
      <w:r w:rsidR="00261949">
        <w:rPr>
          <w:rFonts w:ascii="Trebuchet MS" w:hAnsi="Trebuchet MS"/>
          <w:sz w:val="22"/>
          <w:szCs w:val="22"/>
        </w:rPr>
        <w:t>Estructura</w:t>
      </w:r>
      <w:r>
        <w:rPr>
          <w:rFonts w:ascii="Trebuchet MS" w:hAnsi="Trebuchet MS"/>
          <w:sz w:val="22"/>
          <w:szCs w:val="22"/>
        </w:rPr>
        <w:t xml:space="preserve"> de </w:t>
      </w:r>
      <w:r w:rsidR="00261949">
        <w:rPr>
          <w:rFonts w:ascii="Trebuchet MS" w:hAnsi="Trebuchet MS"/>
          <w:sz w:val="22"/>
          <w:szCs w:val="22"/>
        </w:rPr>
        <w:t>Datos</w:t>
      </w:r>
    </w:p>
    <w:p w14:paraId="7F67371A" w14:textId="708D7BEF" w:rsidR="00B24F1F" w:rsidRDefault="00B24F1F">
      <w:pPr>
        <w:pStyle w:val="Ttulo21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Informe Mini-Proyecto 0</w:t>
      </w:r>
      <w:r w:rsidR="00BD558A">
        <w:rPr>
          <w:rFonts w:ascii="Trebuchet MS" w:hAnsi="Trebuchet MS"/>
          <w:sz w:val="22"/>
          <w:szCs w:val="22"/>
        </w:rPr>
        <w:t>2</w:t>
      </w:r>
    </w:p>
    <w:p w14:paraId="416DEFDC" w14:textId="27694B87" w:rsidR="00B24F1F" w:rsidRDefault="00B24F1F">
      <w:pPr>
        <w:pStyle w:val="Ttulo21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Grupo 03</w:t>
      </w:r>
    </w:p>
    <w:p w14:paraId="4F559AAD" w14:textId="3728179E" w:rsidR="00806B8E" w:rsidRDefault="00B24F1F">
      <w:pPr>
        <w:pStyle w:val="Ttulo21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Integrantes</w:t>
      </w:r>
      <w:r w:rsidR="00806B8E">
        <w:rPr>
          <w:rFonts w:ascii="Trebuchet MS" w:hAnsi="Trebuchet MS"/>
          <w:sz w:val="22"/>
          <w:szCs w:val="22"/>
        </w:rPr>
        <w:t>:</w:t>
      </w:r>
      <w:r w:rsidR="00261949">
        <w:rPr>
          <w:rFonts w:ascii="Trebuchet MS" w:hAnsi="Trebuchet MS"/>
          <w:sz w:val="22"/>
          <w:szCs w:val="22"/>
        </w:rPr>
        <w:t xml:space="preserve"> Ariel Mauro Quispe Ramos</w:t>
      </w:r>
      <w:r w:rsidR="00806B8E">
        <w:rPr>
          <w:rFonts w:ascii="Trebuchet MS" w:hAnsi="Trebuchet MS"/>
          <w:sz w:val="22"/>
          <w:szCs w:val="22"/>
        </w:rPr>
        <w:t xml:space="preserve">, </w:t>
      </w:r>
      <w:r w:rsidR="00261949">
        <w:rPr>
          <w:rFonts w:ascii="Trebuchet MS" w:hAnsi="Trebuchet MS"/>
          <w:sz w:val="22"/>
          <w:szCs w:val="22"/>
        </w:rPr>
        <w:t>Rodrigo Nicolás Valverde</w:t>
      </w:r>
      <w:r w:rsidR="00806B8E">
        <w:rPr>
          <w:rFonts w:ascii="Trebuchet MS" w:hAnsi="Trebuchet MS"/>
          <w:sz w:val="22"/>
          <w:szCs w:val="22"/>
        </w:rPr>
        <w:t xml:space="preserve">, </w:t>
      </w:r>
      <w:r w:rsidR="00261949">
        <w:rPr>
          <w:rFonts w:ascii="Trebuchet MS" w:hAnsi="Trebuchet MS"/>
          <w:sz w:val="22"/>
          <w:szCs w:val="22"/>
        </w:rPr>
        <w:t xml:space="preserve">M. </w:t>
      </w:r>
      <w:r w:rsidR="00806B8E">
        <w:rPr>
          <w:rFonts w:ascii="Trebuchet MS" w:hAnsi="Trebuchet MS"/>
          <w:sz w:val="22"/>
          <w:szCs w:val="22"/>
        </w:rPr>
        <w:t>Victoria Cunill</w:t>
      </w:r>
    </w:p>
    <w:p w14:paraId="37BB18CC" w14:textId="3748C982" w:rsidR="00B24F1F" w:rsidRDefault="00B24F1F" w:rsidP="00B24F1F">
      <w:pPr>
        <w:pStyle w:val="Ttulo21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Docente: Pablo Akerman</w:t>
      </w:r>
    </w:p>
    <w:p w14:paraId="62E5DF3D" w14:textId="0CEB80FA" w:rsidR="00806B8E" w:rsidRDefault="00EB411F">
      <w:pPr>
        <w:pStyle w:val="Ttulo21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Fecha de entrega: </w:t>
      </w:r>
      <w:r w:rsidR="00BD558A">
        <w:rPr>
          <w:rFonts w:ascii="Trebuchet MS" w:hAnsi="Trebuchet MS"/>
          <w:sz w:val="22"/>
          <w:szCs w:val="22"/>
        </w:rPr>
        <w:t>22</w:t>
      </w:r>
      <w:r w:rsidR="00806B8E">
        <w:rPr>
          <w:rFonts w:ascii="Trebuchet MS" w:hAnsi="Trebuchet MS"/>
          <w:sz w:val="22"/>
          <w:szCs w:val="22"/>
        </w:rPr>
        <w:t xml:space="preserve"> de </w:t>
      </w:r>
      <w:r w:rsidR="00BD558A">
        <w:rPr>
          <w:rFonts w:ascii="Trebuchet MS" w:hAnsi="Trebuchet MS"/>
          <w:sz w:val="22"/>
          <w:szCs w:val="22"/>
        </w:rPr>
        <w:t>noviem</w:t>
      </w:r>
      <w:r w:rsidR="004437E7">
        <w:rPr>
          <w:rFonts w:ascii="Trebuchet MS" w:hAnsi="Trebuchet MS"/>
          <w:sz w:val="22"/>
          <w:szCs w:val="22"/>
        </w:rPr>
        <w:t>bre</w:t>
      </w:r>
    </w:p>
    <w:p w14:paraId="739560AF" w14:textId="0B29101C" w:rsidR="00806B8E" w:rsidRPr="00806B8E" w:rsidRDefault="00806B8E">
      <w:pPr>
        <w:pStyle w:val="Ttulo21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Año 2021</w:t>
      </w:r>
    </w:p>
    <w:p w14:paraId="06AE7973" w14:textId="31B33B49" w:rsidR="004D6B86" w:rsidRDefault="004D6B86">
      <w:pPr>
        <w:rPr>
          <w:rFonts w:ascii="Trebuchet MS" w:hAnsi="Trebuchet MS"/>
          <w:sz w:val="22"/>
          <w:szCs w:val="22"/>
        </w:rPr>
      </w:pPr>
    </w:p>
    <w:bookmarkEnd w:id="0"/>
    <w:p w14:paraId="43F6268D" w14:textId="5531D08E" w:rsidR="00F64CD0" w:rsidRDefault="00F64CD0">
      <w:pPr>
        <w:rPr>
          <w:rFonts w:ascii="Trebuchet MS" w:hAnsi="Trebuchet MS"/>
          <w:sz w:val="22"/>
          <w:szCs w:val="22"/>
        </w:rPr>
      </w:pPr>
    </w:p>
    <w:p w14:paraId="731AAF8D" w14:textId="61CD9780" w:rsidR="00F64CD0" w:rsidRDefault="00F64CD0">
      <w:pPr>
        <w:rPr>
          <w:rFonts w:ascii="Trebuchet MS" w:hAnsi="Trebuchet MS"/>
          <w:sz w:val="22"/>
          <w:szCs w:val="22"/>
        </w:rPr>
      </w:pPr>
    </w:p>
    <w:p w14:paraId="2739FD44" w14:textId="76B5E587" w:rsidR="00F64CD0" w:rsidRDefault="00F64CD0">
      <w:pPr>
        <w:rPr>
          <w:rFonts w:ascii="Trebuchet MS" w:hAnsi="Trebuchet MS"/>
          <w:sz w:val="22"/>
          <w:szCs w:val="22"/>
        </w:rPr>
      </w:pPr>
    </w:p>
    <w:p w14:paraId="3B33655A" w14:textId="3DC40A88" w:rsidR="00F64CD0" w:rsidRDefault="00F64CD0">
      <w:pPr>
        <w:rPr>
          <w:rFonts w:ascii="Trebuchet MS" w:hAnsi="Trebuchet MS"/>
          <w:sz w:val="22"/>
          <w:szCs w:val="22"/>
        </w:rPr>
      </w:pPr>
    </w:p>
    <w:p w14:paraId="24D4DF45" w14:textId="15862812" w:rsidR="00F64CD0" w:rsidRDefault="00F64CD0">
      <w:pPr>
        <w:rPr>
          <w:rFonts w:ascii="Trebuchet MS" w:hAnsi="Trebuchet MS"/>
          <w:sz w:val="22"/>
          <w:szCs w:val="22"/>
        </w:rPr>
      </w:pPr>
    </w:p>
    <w:p w14:paraId="56BBF163" w14:textId="03283B4F" w:rsidR="00F64CD0" w:rsidRDefault="00F64CD0">
      <w:pPr>
        <w:rPr>
          <w:rFonts w:ascii="Trebuchet MS" w:hAnsi="Trebuchet MS"/>
          <w:sz w:val="22"/>
          <w:szCs w:val="22"/>
        </w:rPr>
      </w:pPr>
    </w:p>
    <w:p w14:paraId="3977FF18" w14:textId="4B821ACE" w:rsidR="00F64CD0" w:rsidRDefault="00F64CD0">
      <w:pPr>
        <w:rPr>
          <w:rFonts w:ascii="Trebuchet MS" w:hAnsi="Trebuchet MS"/>
          <w:sz w:val="22"/>
          <w:szCs w:val="22"/>
        </w:rPr>
      </w:pPr>
    </w:p>
    <w:p w14:paraId="594B2E92" w14:textId="42138386" w:rsidR="00F64CD0" w:rsidRDefault="00F64CD0">
      <w:pPr>
        <w:rPr>
          <w:rFonts w:ascii="Trebuchet MS" w:hAnsi="Trebuchet MS"/>
          <w:sz w:val="22"/>
          <w:szCs w:val="22"/>
        </w:rPr>
      </w:pPr>
    </w:p>
    <w:p w14:paraId="01A98021" w14:textId="5EA51A4C" w:rsidR="00F64CD0" w:rsidRDefault="00F64CD0">
      <w:pPr>
        <w:rPr>
          <w:rFonts w:ascii="Trebuchet MS" w:hAnsi="Trebuchet MS"/>
          <w:sz w:val="22"/>
          <w:szCs w:val="22"/>
        </w:rPr>
      </w:pPr>
    </w:p>
    <w:p w14:paraId="7EEECB2B" w14:textId="29F53C10" w:rsidR="00F64CD0" w:rsidRDefault="00F64CD0">
      <w:pPr>
        <w:rPr>
          <w:rFonts w:ascii="Trebuchet MS" w:hAnsi="Trebuchet MS"/>
          <w:sz w:val="22"/>
          <w:szCs w:val="22"/>
        </w:rPr>
      </w:pPr>
    </w:p>
    <w:p w14:paraId="400E0D00" w14:textId="76159502" w:rsidR="00F64CD0" w:rsidRDefault="00F64CD0">
      <w:pPr>
        <w:rPr>
          <w:rFonts w:ascii="Trebuchet MS" w:hAnsi="Trebuchet MS"/>
          <w:sz w:val="22"/>
          <w:szCs w:val="22"/>
        </w:rPr>
      </w:pPr>
    </w:p>
    <w:p w14:paraId="35027007" w14:textId="39909196" w:rsidR="00F64CD0" w:rsidRDefault="00F64CD0">
      <w:pPr>
        <w:rPr>
          <w:rFonts w:ascii="Trebuchet MS" w:hAnsi="Trebuchet MS"/>
          <w:sz w:val="22"/>
          <w:szCs w:val="22"/>
        </w:rPr>
      </w:pPr>
    </w:p>
    <w:p w14:paraId="3037CD88" w14:textId="77777777" w:rsidR="00B24F1F" w:rsidRDefault="00F64CD0" w:rsidP="00B24F1F">
      <w:pPr>
        <w:pStyle w:val="TtuloTDC"/>
        <w:ind w:firstLine="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br w:type="page"/>
      </w:r>
    </w:p>
    <w:p w14:paraId="196D4166" w14:textId="77777777" w:rsidR="007A43F6" w:rsidRPr="007A43F6" w:rsidRDefault="007A43F6" w:rsidP="007A43F6"/>
    <w:p w14:paraId="45393526" w14:textId="6496166D" w:rsidR="004D6B86" w:rsidRDefault="00B24F1F" w:rsidP="00EB411F">
      <w:pPr>
        <w:pStyle w:val="Ttulo1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Informe</w:t>
      </w:r>
    </w:p>
    <w:p w14:paraId="239E9A0C" w14:textId="77777777" w:rsidR="00680C5C" w:rsidRDefault="00680C5C" w:rsidP="00BB7377">
      <w:pPr>
        <w:jc w:val="both"/>
        <w:rPr>
          <w:rFonts w:ascii="Trebuchet MS" w:hAnsi="Trebuchet MS" w:cstheme="minorHAnsi"/>
          <w:color w:val="000000"/>
          <w:sz w:val="22"/>
          <w:szCs w:val="22"/>
        </w:rPr>
      </w:pPr>
    </w:p>
    <w:p w14:paraId="3A6356FA" w14:textId="77777777" w:rsidR="001A0181" w:rsidRDefault="00BB7377" w:rsidP="00BB7377">
      <w:pPr>
        <w:jc w:val="both"/>
        <w:rPr>
          <w:rFonts w:ascii="Trebuchet MS" w:hAnsi="Trebuchet MS" w:cstheme="minorHAnsi"/>
          <w:color w:val="000000"/>
          <w:sz w:val="22"/>
          <w:szCs w:val="22"/>
        </w:rPr>
      </w:pPr>
      <w:r>
        <w:rPr>
          <w:rFonts w:ascii="Trebuchet MS" w:hAnsi="Trebuchet MS" w:cstheme="minorHAnsi"/>
          <w:color w:val="000000"/>
          <w:sz w:val="22"/>
          <w:szCs w:val="22"/>
        </w:rPr>
        <w:t xml:space="preserve">El </w:t>
      </w:r>
      <w:r w:rsidR="007E683C">
        <w:rPr>
          <w:rFonts w:ascii="Trebuchet MS" w:hAnsi="Trebuchet MS" w:cstheme="minorHAnsi"/>
          <w:color w:val="000000"/>
          <w:sz w:val="22"/>
          <w:szCs w:val="22"/>
        </w:rPr>
        <w:t xml:space="preserve">problema más interesante que se nos presentó a la hora de resolver el Mini-Proyecto fue </w:t>
      </w:r>
      <w:r w:rsidR="00CA3938">
        <w:rPr>
          <w:rFonts w:ascii="Trebuchet MS" w:hAnsi="Trebuchet MS" w:cstheme="minorHAnsi"/>
          <w:color w:val="000000"/>
          <w:sz w:val="22"/>
          <w:szCs w:val="22"/>
        </w:rPr>
        <w:t>tratar de darle sentido a los métodos y p</w:t>
      </w:r>
      <w:r w:rsidR="00491720">
        <w:rPr>
          <w:rFonts w:ascii="Trebuchet MS" w:hAnsi="Trebuchet MS" w:cstheme="minorHAnsi"/>
          <w:color w:val="000000"/>
          <w:sz w:val="22"/>
          <w:szCs w:val="22"/>
        </w:rPr>
        <w:t>ropiedades de las clases que estábamos construyendo y no irnos demasiado por las ramas o complicar demasiado el código.</w:t>
      </w:r>
      <w:r w:rsidR="007E683C">
        <w:rPr>
          <w:rFonts w:ascii="Trebuchet MS" w:hAnsi="Trebuchet MS" w:cstheme="minorHAnsi"/>
          <w:color w:val="000000"/>
          <w:sz w:val="22"/>
          <w:szCs w:val="22"/>
        </w:rPr>
        <w:t xml:space="preserve"> </w:t>
      </w:r>
      <w:r w:rsidR="00491720">
        <w:rPr>
          <w:rFonts w:ascii="Trebuchet MS" w:hAnsi="Trebuchet MS" w:cstheme="minorHAnsi"/>
          <w:color w:val="000000"/>
          <w:sz w:val="22"/>
          <w:szCs w:val="22"/>
        </w:rPr>
        <w:t xml:space="preserve">Para poder verlo un poco más claro, pasamos el esqueleto que fue proporcionado en clase, a </w:t>
      </w:r>
      <w:r w:rsidR="00DA1519">
        <w:rPr>
          <w:rFonts w:ascii="Trebuchet MS" w:hAnsi="Trebuchet MS" w:cstheme="minorHAnsi"/>
          <w:color w:val="000000"/>
          <w:sz w:val="22"/>
          <w:szCs w:val="22"/>
        </w:rPr>
        <w:t>una planilla en la que fuimos trabajando y agregando distintas funcionalidades (propiedades y métodos) a las clases y a los distintos módulos</w:t>
      </w:r>
      <w:r w:rsidR="00491720">
        <w:rPr>
          <w:rFonts w:ascii="Trebuchet MS" w:hAnsi="Trebuchet MS" w:cstheme="minorHAnsi"/>
          <w:color w:val="000000"/>
          <w:sz w:val="22"/>
          <w:szCs w:val="22"/>
        </w:rPr>
        <w:t>, Investigamos bien como eran las reglas del juego, que se pedía</w:t>
      </w:r>
      <w:r w:rsidR="00293055">
        <w:rPr>
          <w:rFonts w:ascii="Trebuchet MS" w:hAnsi="Trebuchet MS" w:cstheme="minorHAnsi"/>
          <w:color w:val="000000"/>
          <w:sz w:val="22"/>
          <w:szCs w:val="22"/>
        </w:rPr>
        <w:t xml:space="preserve"> </w:t>
      </w:r>
      <w:r w:rsidR="005E2628">
        <w:rPr>
          <w:rFonts w:ascii="Trebuchet MS" w:hAnsi="Trebuchet MS" w:cstheme="minorHAnsi"/>
          <w:color w:val="000000"/>
          <w:sz w:val="22"/>
          <w:szCs w:val="22"/>
        </w:rPr>
        <w:t>concretamente</w:t>
      </w:r>
      <w:r w:rsidR="00293055">
        <w:rPr>
          <w:rFonts w:ascii="Trebuchet MS" w:hAnsi="Trebuchet MS" w:cstheme="minorHAnsi"/>
          <w:color w:val="000000"/>
          <w:sz w:val="22"/>
          <w:szCs w:val="22"/>
        </w:rPr>
        <w:t>,</w:t>
      </w:r>
      <w:r w:rsidR="005E2628">
        <w:rPr>
          <w:rFonts w:ascii="Trebuchet MS" w:hAnsi="Trebuchet MS" w:cstheme="minorHAnsi"/>
          <w:color w:val="000000"/>
          <w:sz w:val="22"/>
          <w:szCs w:val="22"/>
        </w:rPr>
        <w:t xml:space="preserve"> que modificaciones se habían realizado a la consigna</w:t>
      </w:r>
      <w:r w:rsidR="00293055">
        <w:rPr>
          <w:rFonts w:ascii="Trebuchet MS" w:hAnsi="Trebuchet MS" w:cstheme="minorHAnsi"/>
          <w:color w:val="000000"/>
          <w:sz w:val="22"/>
          <w:szCs w:val="22"/>
        </w:rPr>
        <w:t xml:space="preserve"> </w:t>
      </w:r>
      <w:r w:rsidR="005E2628">
        <w:rPr>
          <w:rFonts w:ascii="Trebuchet MS" w:hAnsi="Trebuchet MS" w:cstheme="minorHAnsi"/>
          <w:color w:val="000000"/>
          <w:sz w:val="22"/>
          <w:szCs w:val="22"/>
        </w:rPr>
        <w:t xml:space="preserve">del mini proyecto </w:t>
      </w:r>
      <w:r w:rsidR="00293055">
        <w:rPr>
          <w:rFonts w:ascii="Trebuchet MS" w:hAnsi="Trebuchet MS" w:cstheme="minorHAnsi"/>
          <w:color w:val="000000"/>
          <w:sz w:val="22"/>
          <w:szCs w:val="22"/>
        </w:rPr>
        <w:t>y le agregamos algunas de las funcionalidades que se pedían en un inicio</w:t>
      </w:r>
      <w:r w:rsidR="005E2628">
        <w:rPr>
          <w:rFonts w:ascii="Trebuchet MS" w:hAnsi="Trebuchet MS" w:cstheme="minorHAnsi"/>
          <w:color w:val="000000"/>
          <w:sz w:val="22"/>
          <w:szCs w:val="22"/>
        </w:rPr>
        <w:t>. También le agregamos algunas funcionalidades que si bien no se pedían y no sumaban puntaje, nos parecía que ayudaban a ponerse en contexto (ejemplo arte ascii)</w:t>
      </w:r>
      <w:r w:rsidR="00293055">
        <w:rPr>
          <w:rFonts w:ascii="Trebuchet MS" w:hAnsi="Trebuchet MS" w:cstheme="minorHAnsi"/>
          <w:color w:val="000000"/>
          <w:sz w:val="22"/>
          <w:szCs w:val="22"/>
        </w:rPr>
        <w:t xml:space="preserve">. </w:t>
      </w:r>
      <w:r w:rsidR="005E2628">
        <w:rPr>
          <w:rFonts w:ascii="Trebuchet MS" w:hAnsi="Trebuchet MS" w:cstheme="minorHAnsi"/>
          <w:color w:val="000000"/>
          <w:sz w:val="22"/>
          <w:szCs w:val="22"/>
        </w:rPr>
        <w:t>Mientras armamos la planilla</w:t>
      </w:r>
      <w:r w:rsidR="00293055">
        <w:rPr>
          <w:rFonts w:ascii="Trebuchet MS" w:hAnsi="Trebuchet MS" w:cstheme="minorHAnsi"/>
          <w:color w:val="000000"/>
          <w:sz w:val="22"/>
          <w:szCs w:val="22"/>
        </w:rPr>
        <w:t xml:space="preserve">, fuimos narrando los distintos procesos que se realizarían, para comprender como debía ser la secuencia </w:t>
      </w:r>
      <w:r w:rsidR="005E2628">
        <w:rPr>
          <w:rFonts w:ascii="Trebuchet MS" w:hAnsi="Trebuchet MS" w:cstheme="minorHAnsi"/>
          <w:color w:val="000000"/>
          <w:sz w:val="22"/>
          <w:szCs w:val="22"/>
        </w:rPr>
        <w:t>d</w:t>
      </w:r>
      <w:r w:rsidR="00293055">
        <w:rPr>
          <w:rFonts w:ascii="Trebuchet MS" w:hAnsi="Trebuchet MS" w:cstheme="minorHAnsi"/>
          <w:color w:val="000000"/>
          <w:sz w:val="22"/>
          <w:szCs w:val="22"/>
        </w:rPr>
        <w:t>el juego</w:t>
      </w:r>
      <w:r w:rsidR="00CF006A">
        <w:rPr>
          <w:rFonts w:ascii="Trebuchet MS" w:hAnsi="Trebuchet MS" w:cstheme="minorHAnsi"/>
          <w:color w:val="000000"/>
          <w:sz w:val="22"/>
          <w:szCs w:val="22"/>
        </w:rPr>
        <w:t>,</w:t>
      </w:r>
      <w:r w:rsidR="00293055">
        <w:rPr>
          <w:rFonts w:ascii="Trebuchet MS" w:hAnsi="Trebuchet MS" w:cstheme="minorHAnsi"/>
          <w:color w:val="000000"/>
          <w:sz w:val="22"/>
          <w:szCs w:val="22"/>
        </w:rPr>
        <w:t xml:space="preserve"> una vez que pusiéramos a los objetos a interactuar.</w:t>
      </w:r>
      <w:r w:rsidR="00CF006A">
        <w:rPr>
          <w:rFonts w:ascii="Trebuchet MS" w:hAnsi="Trebuchet MS" w:cstheme="minorHAnsi"/>
          <w:color w:val="000000"/>
          <w:sz w:val="22"/>
          <w:szCs w:val="22"/>
        </w:rPr>
        <w:t xml:space="preserve"> </w:t>
      </w:r>
    </w:p>
    <w:p w14:paraId="4BA1D3DB" w14:textId="1483A3C5" w:rsidR="00491720" w:rsidRDefault="001A0181" w:rsidP="001A0181">
      <w:pPr>
        <w:ind w:firstLine="0"/>
        <w:jc w:val="both"/>
        <w:rPr>
          <w:rFonts w:ascii="Trebuchet MS" w:hAnsi="Trebuchet MS" w:cstheme="minorHAnsi"/>
          <w:color w:val="000000"/>
          <w:sz w:val="22"/>
          <w:szCs w:val="22"/>
        </w:rPr>
      </w:pPr>
      <w:r>
        <w:rPr>
          <w:rFonts w:ascii="Trebuchet MS" w:hAnsi="Trebuchet MS" w:cstheme="minorHAnsi"/>
          <w:color w:val="000000"/>
          <w:sz w:val="22"/>
          <w:szCs w:val="22"/>
        </w:rPr>
        <w:t xml:space="preserve">Nota: </w:t>
      </w:r>
      <w:r w:rsidR="00CF006A">
        <w:rPr>
          <w:rFonts w:ascii="Trebuchet MS" w:hAnsi="Trebuchet MS" w:cstheme="minorHAnsi"/>
          <w:color w:val="000000"/>
          <w:sz w:val="22"/>
          <w:szCs w:val="22"/>
        </w:rPr>
        <w:t xml:space="preserve">Tanto la planilla como </w:t>
      </w:r>
      <w:bookmarkStart w:id="1" w:name="_Hlk88244889"/>
      <w:r w:rsidR="00CF006A">
        <w:rPr>
          <w:rFonts w:ascii="Trebuchet MS" w:hAnsi="Trebuchet MS" w:cstheme="minorHAnsi"/>
          <w:color w:val="000000"/>
          <w:sz w:val="22"/>
          <w:szCs w:val="22"/>
        </w:rPr>
        <w:t>el desarrollo narrado</w:t>
      </w:r>
      <w:bookmarkEnd w:id="1"/>
      <w:r w:rsidR="00CF006A">
        <w:rPr>
          <w:rFonts w:ascii="Trebuchet MS" w:hAnsi="Trebuchet MS" w:cstheme="minorHAnsi"/>
          <w:color w:val="000000"/>
          <w:sz w:val="22"/>
          <w:szCs w:val="22"/>
        </w:rPr>
        <w:t xml:space="preserve">, lo </w:t>
      </w:r>
      <w:r>
        <w:rPr>
          <w:rFonts w:ascii="Trebuchet MS" w:hAnsi="Trebuchet MS" w:cstheme="minorHAnsi"/>
          <w:color w:val="000000"/>
          <w:sz w:val="22"/>
          <w:szCs w:val="22"/>
        </w:rPr>
        <w:t>adjuntamos en un informe anexo titulado “</w:t>
      </w:r>
      <w:r w:rsidRPr="001A0181">
        <w:rPr>
          <w:rFonts w:ascii="Trebuchet MS" w:hAnsi="Trebuchet MS" w:cstheme="minorHAnsi"/>
          <w:color w:val="000000"/>
          <w:sz w:val="22"/>
          <w:szCs w:val="22"/>
        </w:rPr>
        <w:t>G03_Informacion_Anexa_MP2_ Cunill_Quispe_Valverde.pdf</w:t>
      </w:r>
      <w:r>
        <w:rPr>
          <w:rFonts w:ascii="Trebuchet MS" w:hAnsi="Trebuchet MS" w:cstheme="minorHAnsi"/>
          <w:color w:val="000000"/>
          <w:sz w:val="22"/>
          <w:szCs w:val="22"/>
        </w:rPr>
        <w:t>”</w:t>
      </w:r>
    </w:p>
    <w:p w14:paraId="02BD835B" w14:textId="77777777" w:rsidR="00BB7377" w:rsidRPr="00BB7377" w:rsidRDefault="00BB7377" w:rsidP="00BB7377">
      <w:pPr>
        <w:jc w:val="both"/>
        <w:rPr>
          <w:rFonts w:ascii="Trebuchet MS" w:hAnsi="Trebuchet MS"/>
          <w:sz w:val="22"/>
          <w:szCs w:val="22"/>
        </w:rPr>
      </w:pPr>
    </w:p>
    <w:p w14:paraId="7B5A48B2" w14:textId="71B033FC" w:rsidR="007B5B49" w:rsidRDefault="007B5B49" w:rsidP="00010222">
      <w:pPr>
        <w:ind w:firstLine="0"/>
        <w:jc w:val="both"/>
        <w:rPr>
          <w:rFonts w:ascii="Trebuchet MS" w:hAnsi="Trebuchet MS"/>
          <w:sz w:val="22"/>
          <w:szCs w:val="22"/>
        </w:rPr>
      </w:pPr>
    </w:p>
    <w:p w14:paraId="42CFAB7E" w14:textId="33F2DB83" w:rsidR="00010222" w:rsidRPr="00010222" w:rsidRDefault="00010222" w:rsidP="00010222">
      <w:pPr>
        <w:rPr>
          <w:rFonts w:ascii="Trebuchet MS" w:hAnsi="Trebuchet MS"/>
          <w:sz w:val="22"/>
          <w:szCs w:val="22"/>
        </w:rPr>
      </w:pPr>
    </w:p>
    <w:p w14:paraId="06DC0929" w14:textId="56D53273" w:rsidR="00010222" w:rsidRDefault="00010222" w:rsidP="00010222">
      <w:pPr>
        <w:rPr>
          <w:rFonts w:ascii="Trebuchet MS" w:hAnsi="Trebuchet MS"/>
          <w:sz w:val="22"/>
          <w:szCs w:val="22"/>
        </w:rPr>
      </w:pPr>
    </w:p>
    <w:p w14:paraId="4BFD3F04" w14:textId="4D67631B" w:rsidR="005E2628" w:rsidRDefault="005E2628" w:rsidP="00010222">
      <w:pPr>
        <w:rPr>
          <w:rFonts w:ascii="Trebuchet MS" w:hAnsi="Trebuchet MS"/>
          <w:sz w:val="22"/>
          <w:szCs w:val="22"/>
        </w:rPr>
      </w:pPr>
    </w:p>
    <w:p w14:paraId="1251D6CE" w14:textId="68AA6810" w:rsidR="005E2628" w:rsidRDefault="005E2628" w:rsidP="00010222">
      <w:pPr>
        <w:rPr>
          <w:rFonts w:ascii="Trebuchet MS" w:hAnsi="Trebuchet MS"/>
          <w:sz w:val="22"/>
          <w:szCs w:val="22"/>
        </w:rPr>
      </w:pPr>
    </w:p>
    <w:sectPr w:rsidR="005E2628" w:rsidSect="006E1C0D"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6A098" w14:textId="77777777" w:rsidR="00AC095A" w:rsidRDefault="00AC095A">
      <w:pPr>
        <w:spacing w:line="240" w:lineRule="auto"/>
      </w:pPr>
      <w:r>
        <w:separator/>
      </w:r>
    </w:p>
    <w:p w14:paraId="252BAFE7" w14:textId="77777777" w:rsidR="00AC095A" w:rsidRDefault="00AC095A"/>
  </w:endnote>
  <w:endnote w:type="continuationSeparator" w:id="0">
    <w:p w14:paraId="02EB7BB2" w14:textId="77777777" w:rsidR="00AC095A" w:rsidRDefault="00AC095A">
      <w:pPr>
        <w:spacing w:line="240" w:lineRule="auto"/>
      </w:pPr>
      <w:r>
        <w:continuationSeparator/>
      </w:r>
    </w:p>
    <w:p w14:paraId="1EF4FA76" w14:textId="77777777" w:rsidR="00AC095A" w:rsidRDefault="00AC09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65CA7" w14:textId="77777777" w:rsidR="00AC095A" w:rsidRDefault="00AC095A">
      <w:pPr>
        <w:spacing w:line="240" w:lineRule="auto"/>
      </w:pPr>
      <w:r>
        <w:separator/>
      </w:r>
    </w:p>
    <w:p w14:paraId="7CCD5F9C" w14:textId="77777777" w:rsidR="00AC095A" w:rsidRDefault="00AC095A"/>
  </w:footnote>
  <w:footnote w:type="continuationSeparator" w:id="0">
    <w:p w14:paraId="5BA31323" w14:textId="77777777" w:rsidR="00AC095A" w:rsidRDefault="00AC095A">
      <w:pPr>
        <w:spacing w:line="240" w:lineRule="auto"/>
      </w:pPr>
      <w:r>
        <w:continuationSeparator/>
      </w:r>
    </w:p>
    <w:p w14:paraId="1A220DCB" w14:textId="77777777" w:rsidR="00AC095A" w:rsidRDefault="00AC09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A91BB9"/>
    <w:multiLevelType w:val="multilevel"/>
    <w:tmpl w:val="7878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98512B"/>
    <w:multiLevelType w:val="hybridMultilevel"/>
    <w:tmpl w:val="C4E05284"/>
    <w:lvl w:ilvl="0" w:tplc="0BFC3D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bCs/>
        <w:sz w:val="16"/>
        <w:szCs w:val="24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4EE2052"/>
    <w:multiLevelType w:val="hybridMultilevel"/>
    <w:tmpl w:val="48C8A210"/>
    <w:lvl w:ilvl="0" w:tplc="620E0900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611B2"/>
    <w:multiLevelType w:val="hybridMultilevel"/>
    <w:tmpl w:val="312261D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1E0805"/>
    <w:multiLevelType w:val="hybridMultilevel"/>
    <w:tmpl w:val="8F82F304"/>
    <w:lvl w:ilvl="0" w:tplc="620E0900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677E2"/>
    <w:multiLevelType w:val="hybridMultilevel"/>
    <w:tmpl w:val="D57A696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1EC5D74">
      <w:start w:val="1"/>
      <w:numFmt w:val="bullet"/>
      <w:lvlText w:val="□"/>
      <w:lvlJc w:val="left"/>
      <w:pPr>
        <w:ind w:left="2160" w:hanging="360"/>
      </w:pPr>
      <w:rPr>
        <w:rFonts w:ascii="Trebuchet MS" w:hAnsi="Trebuchet MS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E37E12"/>
    <w:multiLevelType w:val="hybridMultilevel"/>
    <w:tmpl w:val="93EAE5D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26357E"/>
    <w:multiLevelType w:val="hybridMultilevel"/>
    <w:tmpl w:val="B790BD9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7"/>
  </w:num>
  <w:num w:numId="14">
    <w:abstractNumId w:val="16"/>
  </w:num>
  <w:num w:numId="15">
    <w:abstractNumId w:val="11"/>
  </w:num>
  <w:num w:numId="16">
    <w:abstractNumId w:val="15"/>
  </w:num>
  <w:num w:numId="17">
    <w:abstractNumId w:val="10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B8E"/>
    <w:rsid w:val="00006BBA"/>
    <w:rsid w:val="0001010E"/>
    <w:rsid w:val="00010222"/>
    <w:rsid w:val="00020CBD"/>
    <w:rsid w:val="000217F5"/>
    <w:rsid w:val="0005799E"/>
    <w:rsid w:val="00070048"/>
    <w:rsid w:val="00087C2F"/>
    <w:rsid w:val="00097169"/>
    <w:rsid w:val="000B4C74"/>
    <w:rsid w:val="000D3D5F"/>
    <w:rsid w:val="000E2CCD"/>
    <w:rsid w:val="000E4CEA"/>
    <w:rsid w:val="001130E3"/>
    <w:rsid w:val="00114BFA"/>
    <w:rsid w:val="0015565E"/>
    <w:rsid w:val="001602E3"/>
    <w:rsid w:val="00160629"/>
    <w:rsid w:val="00160C0C"/>
    <w:rsid w:val="001664A2"/>
    <w:rsid w:val="00170521"/>
    <w:rsid w:val="00170613"/>
    <w:rsid w:val="0017066D"/>
    <w:rsid w:val="00175EA9"/>
    <w:rsid w:val="00182B76"/>
    <w:rsid w:val="001A0181"/>
    <w:rsid w:val="001A101F"/>
    <w:rsid w:val="001B4848"/>
    <w:rsid w:val="001C4A59"/>
    <w:rsid w:val="001F447A"/>
    <w:rsid w:val="001F72C0"/>
    <w:rsid w:val="001F7399"/>
    <w:rsid w:val="00212319"/>
    <w:rsid w:val="00225BE3"/>
    <w:rsid w:val="00236912"/>
    <w:rsid w:val="00256B05"/>
    <w:rsid w:val="0026119A"/>
    <w:rsid w:val="00261949"/>
    <w:rsid w:val="00274E0A"/>
    <w:rsid w:val="00286665"/>
    <w:rsid w:val="00293055"/>
    <w:rsid w:val="002A572F"/>
    <w:rsid w:val="002B6153"/>
    <w:rsid w:val="002C627C"/>
    <w:rsid w:val="003019B8"/>
    <w:rsid w:val="003052D3"/>
    <w:rsid w:val="00307586"/>
    <w:rsid w:val="00336906"/>
    <w:rsid w:val="00344874"/>
    <w:rsid w:val="00345333"/>
    <w:rsid w:val="003474F8"/>
    <w:rsid w:val="00391349"/>
    <w:rsid w:val="003A06C6"/>
    <w:rsid w:val="003C57A2"/>
    <w:rsid w:val="003E36B1"/>
    <w:rsid w:val="003E4162"/>
    <w:rsid w:val="003F561E"/>
    <w:rsid w:val="003F7CBD"/>
    <w:rsid w:val="004437E7"/>
    <w:rsid w:val="00451B4D"/>
    <w:rsid w:val="0046574F"/>
    <w:rsid w:val="004703BD"/>
    <w:rsid w:val="00481CF8"/>
    <w:rsid w:val="00491720"/>
    <w:rsid w:val="00492C2D"/>
    <w:rsid w:val="004A3D87"/>
    <w:rsid w:val="004A7EAC"/>
    <w:rsid w:val="004B18A9"/>
    <w:rsid w:val="004D4F8C"/>
    <w:rsid w:val="004D6B86"/>
    <w:rsid w:val="004F1CEC"/>
    <w:rsid w:val="005043CD"/>
    <w:rsid w:val="00504F88"/>
    <w:rsid w:val="0054718A"/>
    <w:rsid w:val="0055242C"/>
    <w:rsid w:val="00590668"/>
    <w:rsid w:val="00595412"/>
    <w:rsid w:val="005A756E"/>
    <w:rsid w:val="005E2628"/>
    <w:rsid w:val="0061747E"/>
    <w:rsid w:val="00630302"/>
    <w:rsid w:val="00641876"/>
    <w:rsid w:val="00645290"/>
    <w:rsid w:val="00650707"/>
    <w:rsid w:val="00664C63"/>
    <w:rsid w:val="00680C5C"/>
    <w:rsid w:val="00683868"/>
    <w:rsid w:val="006B015B"/>
    <w:rsid w:val="006B1B89"/>
    <w:rsid w:val="006B72C9"/>
    <w:rsid w:val="006C162F"/>
    <w:rsid w:val="006C29B0"/>
    <w:rsid w:val="006D7EE9"/>
    <w:rsid w:val="006E1C0D"/>
    <w:rsid w:val="006E240E"/>
    <w:rsid w:val="007244DE"/>
    <w:rsid w:val="007426A9"/>
    <w:rsid w:val="007435DB"/>
    <w:rsid w:val="00755ACF"/>
    <w:rsid w:val="00760855"/>
    <w:rsid w:val="00787069"/>
    <w:rsid w:val="00795E04"/>
    <w:rsid w:val="007A43F6"/>
    <w:rsid w:val="007B5B49"/>
    <w:rsid w:val="007E683C"/>
    <w:rsid w:val="007F5D2D"/>
    <w:rsid w:val="00806B8E"/>
    <w:rsid w:val="0081390C"/>
    <w:rsid w:val="00816831"/>
    <w:rsid w:val="0082228D"/>
    <w:rsid w:val="0083059E"/>
    <w:rsid w:val="00837D67"/>
    <w:rsid w:val="008714C7"/>
    <w:rsid w:val="008720A8"/>
    <w:rsid w:val="0087371C"/>
    <w:rsid w:val="008747E8"/>
    <w:rsid w:val="008777E6"/>
    <w:rsid w:val="008945B8"/>
    <w:rsid w:val="00895FE6"/>
    <w:rsid w:val="008A11F2"/>
    <w:rsid w:val="008A2A83"/>
    <w:rsid w:val="008C4051"/>
    <w:rsid w:val="008E17D6"/>
    <w:rsid w:val="008E37F3"/>
    <w:rsid w:val="00910F0E"/>
    <w:rsid w:val="00961AE5"/>
    <w:rsid w:val="00981A8A"/>
    <w:rsid w:val="009A2C38"/>
    <w:rsid w:val="009C727F"/>
    <w:rsid w:val="009F0414"/>
    <w:rsid w:val="00A4757D"/>
    <w:rsid w:val="00A66A7A"/>
    <w:rsid w:val="00A73000"/>
    <w:rsid w:val="00A730FF"/>
    <w:rsid w:val="00A77F6B"/>
    <w:rsid w:val="00A81BB2"/>
    <w:rsid w:val="00A84B13"/>
    <w:rsid w:val="00A85E9C"/>
    <w:rsid w:val="00AA5C05"/>
    <w:rsid w:val="00AC095A"/>
    <w:rsid w:val="00AC210F"/>
    <w:rsid w:val="00AC43FB"/>
    <w:rsid w:val="00AF0C76"/>
    <w:rsid w:val="00B06EFC"/>
    <w:rsid w:val="00B24F1F"/>
    <w:rsid w:val="00BA292A"/>
    <w:rsid w:val="00BB7377"/>
    <w:rsid w:val="00BD00DF"/>
    <w:rsid w:val="00BD2BB3"/>
    <w:rsid w:val="00BD558A"/>
    <w:rsid w:val="00BE15A3"/>
    <w:rsid w:val="00C07379"/>
    <w:rsid w:val="00C12189"/>
    <w:rsid w:val="00C3438C"/>
    <w:rsid w:val="00C40822"/>
    <w:rsid w:val="00C5686B"/>
    <w:rsid w:val="00C74024"/>
    <w:rsid w:val="00C82915"/>
    <w:rsid w:val="00C83B15"/>
    <w:rsid w:val="00C925C8"/>
    <w:rsid w:val="00C95192"/>
    <w:rsid w:val="00CA3938"/>
    <w:rsid w:val="00CB7F84"/>
    <w:rsid w:val="00CD1365"/>
    <w:rsid w:val="00CE78BC"/>
    <w:rsid w:val="00CF006A"/>
    <w:rsid w:val="00CF1B55"/>
    <w:rsid w:val="00D058EF"/>
    <w:rsid w:val="00D434FE"/>
    <w:rsid w:val="00D44957"/>
    <w:rsid w:val="00D63274"/>
    <w:rsid w:val="00D973D6"/>
    <w:rsid w:val="00DA1519"/>
    <w:rsid w:val="00DA33D3"/>
    <w:rsid w:val="00DA5CBE"/>
    <w:rsid w:val="00DB2E59"/>
    <w:rsid w:val="00DB358F"/>
    <w:rsid w:val="00DC2C3D"/>
    <w:rsid w:val="00DC44F1"/>
    <w:rsid w:val="00DD4E54"/>
    <w:rsid w:val="00DF6D26"/>
    <w:rsid w:val="00E56814"/>
    <w:rsid w:val="00E7305D"/>
    <w:rsid w:val="00E90001"/>
    <w:rsid w:val="00EA0D81"/>
    <w:rsid w:val="00EA780C"/>
    <w:rsid w:val="00EB411F"/>
    <w:rsid w:val="00EB69D3"/>
    <w:rsid w:val="00EC6678"/>
    <w:rsid w:val="00EE7CBF"/>
    <w:rsid w:val="00F06A0A"/>
    <w:rsid w:val="00F10A64"/>
    <w:rsid w:val="00F31226"/>
    <w:rsid w:val="00F31968"/>
    <w:rsid w:val="00F31D66"/>
    <w:rsid w:val="00F363EC"/>
    <w:rsid w:val="00F413AC"/>
    <w:rsid w:val="00F42565"/>
    <w:rsid w:val="00F61C6D"/>
    <w:rsid w:val="00F62785"/>
    <w:rsid w:val="00F64CD0"/>
    <w:rsid w:val="00F76C86"/>
    <w:rsid w:val="00F86369"/>
    <w:rsid w:val="00FB36DB"/>
    <w:rsid w:val="00FB6CAA"/>
    <w:rsid w:val="00FD0A4D"/>
    <w:rsid w:val="00FD2AE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F39806"/>
  <w15:chartTrackingRefBased/>
  <w15:docId w15:val="{EAB9F26F-F162-46A3-81F3-52687A68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Ttulo1">
    <w:name w:val="heading 1"/>
    <w:basedOn w:val="Normal"/>
    <w:next w:val="Normal"/>
    <w:link w:val="Ttulo1C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B2E59"/>
  </w:style>
  <w:style w:type="character" w:styleId="Textodelmarcadordeposicin">
    <w:name w:val="Placeholder Text"/>
    <w:basedOn w:val="Fuentedeprrafopredeter"/>
    <w:uiPriority w:val="99"/>
    <w:semiHidden/>
    <w:rsid w:val="00EB69D3"/>
    <w:rPr>
      <w:color w:val="000000" w:themeColor="text1"/>
    </w:rPr>
  </w:style>
  <w:style w:type="paragraph" w:styleId="Sinespaciado">
    <w:name w:val="No Spacing"/>
    <w:aliases w:val="Sin espaciado;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</w:rPr>
  </w:style>
  <w:style w:type="character" w:styleId="nfasis">
    <w:name w:val="Emphasis"/>
    <w:basedOn w:val="Fuentedeprrafopredeter"/>
    <w:uiPriority w:val="4"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B69D3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B69D3"/>
    <w:rPr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69D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69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69D3"/>
    <w:rPr>
      <w:b/>
      <w:bCs/>
      <w:sz w:val="22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69D3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E59"/>
  </w:style>
  <w:style w:type="character" w:styleId="Refdecomentario">
    <w:name w:val="annotation reference"/>
    <w:basedOn w:val="Fuentedeprrafopredeter"/>
    <w:uiPriority w:val="99"/>
    <w:semiHidden/>
    <w:unhideWhenUsed/>
    <w:rsid w:val="00EB69D3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Tablaconcuadrcula4-nfasis4">
    <w:name w:val="Grid Table 4 Accent 4"/>
    <w:basedOn w:val="Tabla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paragraph" w:customStyle="1" w:styleId="Default">
    <w:name w:val="Default"/>
    <w:rsid w:val="0046574F"/>
    <w:pPr>
      <w:autoSpaceDE w:val="0"/>
      <w:autoSpaceDN w:val="0"/>
      <w:adjustRightInd w:val="0"/>
      <w:spacing w:line="240" w:lineRule="auto"/>
      <w:ind w:firstLine="0"/>
    </w:pPr>
    <w:rPr>
      <w:rFonts w:ascii="Symbol" w:hAnsi="Symbol" w:cs="Symbol"/>
      <w:color w:val="000000"/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F64CD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64CD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64CD0"/>
    <w:rPr>
      <w:color w:val="5F5F5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F72C0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043CD"/>
    <w:rPr>
      <w:color w:val="605E5C"/>
      <w:shd w:val="clear" w:color="auto" w:fill="E1DFDD"/>
    </w:rPr>
  </w:style>
  <w:style w:type="table" w:styleId="Tablanormal1">
    <w:name w:val="Plain Table 1"/>
    <w:basedOn w:val="Tablanormal"/>
    <w:uiPriority w:val="41"/>
    <w:rsid w:val="008A11F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15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ky\AppData\Roaming\Microsoft\Templates\Documento%20de%20estilo%20AP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/>
    <CompanyName/>
    <SenderAddress/>
    <Address/>
  </employee>
</employees>
</file>

<file path=customXml/itemProps1.xml><?xml version="1.0" encoding="utf-8"?>
<ds:datastoreItem xmlns:ds="http://schemas.openxmlformats.org/officeDocument/2006/customXml" ds:itemID="{FE992620-A63B-49A2-9797-9F1A5A84CF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estilo APA.dotx</Template>
  <TotalTime>5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M.Victoria Cunill</dc:creator>
  <cp:keywords/>
  <dc:description/>
  <cp:lastModifiedBy>M.Victoria Cunill</cp:lastModifiedBy>
  <cp:revision>3</cp:revision>
  <cp:lastPrinted>2021-11-19T23:02:00Z</cp:lastPrinted>
  <dcterms:created xsi:type="dcterms:W3CDTF">2021-11-19T23:02:00Z</dcterms:created>
  <dcterms:modified xsi:type="dcterms:W3CDTF">2021-11-19T23:10:00Z</dcterms:modified>
</cp:coreProperties>
</file>